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51C2393" wp14:editId="038DA13D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A8602B" w:rsidP="005C4B96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5C4B96">
                          <w:rPr>
                            <w:sz w:val="68"/>
                            <w:szCs w:val="68"/>
                          </w:rPr>
                          <w:t>2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A8602B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C4B9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</w:t>
                    </w:r>
                    <w:r w:rsidR="005C4B96">
                      <w:rPr>
                        <w:bCs/>
                      </w:rPr>
                      <w:t>6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A8602B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060F8E" w:rsidP="00552F32">
            <w:r>
              <w:t>02/13/2015</w:t>
            </w:r>
          </w:p>
        </w:tc>
        <w:tc>
          <w:tcPr>
            <w:tcW w:w="484" w:type="pct"/>
          </w:tcPr>
          <w:p w:rsidR="00300B10" w:rsidRDefault="00060F8E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47" w:type="pct"/>
          </w:tcPr>
          <w:p w:rsidR="00300B10" w:rsidRPr="0043254C" w:rsidRDefault="00060F8E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300B10" w:rsidRDefault="00060F8E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EC2 and Developer Use sections</w:t>
            </w: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5C4B96" w:rsidP="00552F32">
            <w:r>
              <w:t>02/16/2015</w:t>
            </w:r>
          </w:p>
        </w:tc>
        <w:tc>
          <w:tcPr>
            <w:tcW w:w="484" w:type="pct"/>
          </w:tcPr>
          <w:p w:rsidR="001F649C" w:rsidRDefault="005C4B96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047" w:type="pct"/>
          </w:tcPr>
          <w:p w:rsidR="001F649C" w:rsidRPr="007C2DC7" w:rsidRDefault="005C4B9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1F649C" w:rsidRDefault="005C4B9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EC2 Digest Authentication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060F8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591930" w:history="1">
            <w:r w:rsidR="00060F8E" w:rsidRPr="00B339F7">
              <w:rPr>
                <w:rStyle w:val="Hyperlink"/>
                <w:noProof/>
              </w:rPr>
              <w:t>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Windows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1" w:history="1">
            <w:r w:rsidR="00060F8E" w:rsidRPr="00B339F7">
              <w:rPr>
                <w:rStyle w:val="Hyperlink"/>
                <w:noProof/>
              </w:rPr>
              <w:t>1.1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2" w:history="1">
            <w:r w:rsidR="00060F8E" w:rsidRPr="00B339F7">
              <w:rPr>
                <w:rStyle w:val="Hyperlink"/>
                <w:noProof/>
              </w:rPr>
              <w:t>1.2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3" w:history="1">
            <w:r w:rsidR="00060F8E" w:rsidRPr="00B339F7">
              <w:rPr>
                <w:rStyle w:val="Hyperlink"/>
                <w:noProof/>
              </w:rPr>
              <w:t>1.2.1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4" w:history="1">
            <w:r w:rsidR="00060F8E" w:rsidRPr="00B339F7">
              <w:rPr>
                <w:rStyle w:val="Hyperlink"/>
                <w:noProof/>
              </w:rPr>
              <w:t>1.2.2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5" w:history="1">
            <w:r w:rsidR="00060F8E" w:rsidRPr="00B339F7">
              <w:rPr>
                <w:rStyle w:val="Hyperlink"/>
                <w:noProof/>
              </w:rPr>
              <w:t>1.2.3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 &amp; Save State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6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6" w:history="1">
            <w:r w:rsidR="00060F8E" w:rsidRPr="00B339F7">
              <w:rPr>
                <w:rStyle w:val="Hyperlink"/>
                <w:noProof/>
              </w:rPr>
              <w:t>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7" w:history="1">
            <w:r w:rsidR="00060F8E" w:rsidRPr="00B339F7">
              <w:rPr>
                <w:rStyle w:val="Hyperlink"/>
                <w:noProof/>
              </w:rPr>
              <w:t>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8" w:history="1">
            <w:r w:rsidR="00060F8E" w:rsidRPr="00B339F7">
              <w:rPr>
                <w:rStyle w:val="Hyperlink"/>
                <w:noProof/>
              </w:rPr>
              <w:t>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9" w:history="1">
            <w:r w:rsidR="00060F8E" w:rsidRPr="00B339F7">
              <w:rPr>
                <w:rStyle w:val="Hyperlink"/>
                <w:noProof/>
              </w:rPr>
              <w:t>2.2.1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0" w:history="1">
            <w:r w:rsidR="00060F8E" w:rsidRPr="00B339F7">
              <w:rPr>
                <w:rStyle w:val="Hyperlink"/>
                <w:noProof/>
              </w:rPr>
              <w:t>2.2.2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1" w:history="1">
            <w:r w:rsidR="00060F8E" w:rsidRPr="00B339F7">
              <w:rPr>
                <w:rStyle w:val="Hyperlink"/>
                <w:noProof/>
              </w:rPr>
              <w:t>2.2.3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8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2" w:history="1">
            <w:r w:rsidR="00060F8E" w:rsidRPr="00B339F7">
              <w:rPr>
                <w:rStyle w:val="Hyperlink"/>
                <w:noProof/>
              </w:rPr>
              <w:t>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3" w:history="1">
            <w:r w:rsidR="00060F8E" w:rsidRPr="00B339F7">
              <w:rPr>
                <w:rStyle w:val="Hyperlink"/>
                <w:noProof/>
              </w:rPr>
              <w:t>3.1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4" w:history="1">
            <w:r w:rsidR="00060F8E" w:rsidRPr="00B339F7">
              <w:rPr>
                <w:rStyle w:val="Hyperlink"/>
                <w:noProof/>
              </w:rPr>
              <w:t>3.2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5" w:history="1">
            <w:r w:rsidR="00060F8E" w:rsidRPr="00B339F7">
              <w:rPr>
                <w:rStyle w:val="Hyperlink"/>
                <w:noProof/>
              </w:rPr>
              <w:t>3.2.1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Launch new EC2 instance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6" w:history="1">
            <w:r w:rsidR="00060F8E" w:rsidRPr="00B339F7">
              <w:rPr>
                <w:rStyle w:val="Hyperlink"/>
                <w:noProof/>
              </w:rPr>
              <w:t>3.2.2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7" w:history="1">
            <w:r w:rsidR="00060F8E" w:rsidRPr="00B339F7">
              <w:rPr>
                <w:rStyle w:val="Hyperlink"/>
                <w:noProof/>
              </w:rPr>
              <w:t>3.2.3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8" w:history="1">
            <w:r w:rsidR="00060F8E" w:rsidRPr="00B339F7">
              <w:rPr>
                <w:rStyle w:val="Hyperlink"/>
                <w:noProof/>
              </w:rPr>
              <w:t>3.2.4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9" w:history="1">
            <w:r w:rsidR="00060F8E" w:rsidRPr="00B339F7">
              <w:rPr>
                <w:rStyle w:val="Hyperlink"/>
                <w:noProof/>
              </w:rPr>
              <w:t>3.2.5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Create an image of the VM for later duplication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0" w:history="1">
            <w:r w:rsidR="00060F8E" w:rsidRPr="00B339F7">
              <w:rPr>
                <w:rStyle w:val="Hyperlink"/>
                <w:noProof/>
              </w:rPr>
              <w:t>3.2.6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Stopping and Starting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1" w:history="1">
            <w:r w:rsidR="00060F8E" w:rsidRPr="00B339F7">
              <w:rPr>
                <w:rStyle w:val="Hyperlink"/>
                <w:noProof/>
              </w:rPr>
              <w:t>3.2.7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Starting a previously configured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2" w:history="1">
            <w:r w:rsidR="00060F8E" w:rsidRPr="00B339F7">
              <w:rPr>
                <w:rStyle w:val="Hyperlink"/>
                <w:noProof/>
              </w:rPr>
              <w:t>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Developer use of a Linux instance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3" w:history="1">
            <w:r w:rsidR="00060F8E" w:rsidRPr="00B339F7">
              <w:rPr>
                <w:rStyle w:val="Hyperlink"/>
                <w:noProof/>
              </w:rPr>
              <w:t>4.1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A8602B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4" w:history="1">
            <w:r w:rsidR="00060F8E" w:rsidRPr="00B339F7">
              <w:rPr>
                <w:rStyle w:val="Hyperlink"/>
                <w:noProof/>
              </w:rPr>
              <w:t>4.2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Environment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A8602B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300B10" w:rsidRDefault="00300B10" w:rsidP="00300B10"/>
    <w:p w:rsidR="00552F32" w:rsidRDefault="00552F32" w:rsidP="00300B10"/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4" w:name="_Toc411591930"/>
      <w:r>
        <w:lastRenderedPageBreak/>
        <w:t>Setup for Windows</w:t>
      </w:r>
      <w:bookmarkEnd w:id="4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</w:t>
      </w:r>
      <w:proofErr w:type="spellStart"/>
      <w:r w:rsidR="00530397">
        <w:rPr>
          <w:sz w:val="20"/>
          <w:szCs w:val="20"/>
        </w:rPr>
        <w:t>dev</w:t>
      </w:r>
      <w:proofErr w:type="spellEnd"/>
      <w:r w:rsidR="00530397">
        <w:rPr>
          <w:sz w:val="20"/>
          <w:szCs w:val="20"/>
        </w:rPr>
        <w:t xml:space="preserve">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5" w:name="_Toc411591931"/>
      <w:r>
        <w:t>Prerequisites</w:t>
      </w:r>
      <w:bookmarkEnd w:id="5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6" w:name="_Toc411591932"/>
      <w:r w:rsidR="00FA3676">
        <w:t>Installation</w:t>
      </w:r>
      <w:bookmarkEnd w:id="6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</w:t>
      </w:r>
      <w:proofErr w:type="spellStart"/>
      <w:r w:rsidR="004A45F8">
        <w:rPr>
          <w:sz w:val="20"/>
          <w:szCs w:val="20"/>
        </w:rPr>
        <w:t>dev</w:t>
      </w:r>
      <w:proofErr w:type="spellEnd"/>
      <w:r w:rsidR="004A45F8">
        <w:rPr>
          <w:sz w:val="20"/>
          <w:szCs w:val="20"/>
        </w:rPr>
        <w:t xml:space="preserve"> environment installed, configured, and working.</w:t>
      </w:r>
    </w:p>
    <w:p w:rsidR="004A45F8" w:rsidRPr="00637476" w:rsidRDefault="00B65B98" w:rsidP="00857363">
      <w:pPr>
        <w:pStyle w:val="Heading3"/>
      </w:pPr>
      <w:bookmarkStart w:id="7" w:name="_Toc411591933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7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8" w:name="_Toc411591934"/>
      <w:r w:rsidRPr="001E59A5">
        <w:t xml:space="preserve">Install </w:t>
      </w:r>
      <w:proofErr w:type="spellStart"/>
      <w:r w:rsidRPr="001E59A5">
        <w:t>Datawake</w:t>
      </w:r>
      <w:bookmarkEnd w:id="8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</w:t>
      </w:r>
      <w:proofErr w:type="spellStart"/>
      <w:r w:rsidRPr="00B56477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9" w:name="_Toc411591935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r w:rsidR="00637476" w:rsidRPr="00857363">
        <w:t xml:space="preserve"> &amp; Save State</w:t>
      </w:r>
      <w:bookmarkEnd w:id="9"/>
    </w:p>
    <w:p w:rsidR="00C3306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0" w:name="_Toc411591936"/>
      <w:r>
        <w:lastRenderedPageBreak/>
        <w:t>Setup for Linux</w:t>
      </w:r>
      <w:bookmarkEnd w:id="10"/>
    </w:p>
    <w:p w:rsidR="00FA3676" w:rsidRDefault="00FA3676" w:rsidP="00FA3676">
      <w:pPr>
        <w:pStyle w:val="Heading2"/>
      </w:pPr>
      <w:bookmarkStart w:id="11" w:name="_Toc411591937"/>
      <w:r>
        <w:t>Prerequisites</w:t>
      </w:r>
      <w:bookmarkEnd w:id="11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environment.  These include the following: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Pr="00B65B98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2" w:name="_Toc411591938"/>
      <w:r>
        <w:t>Installation</w:t>
      </w:r>
      <w:bookmarkEnd w:id="12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3" w:name="_Toc411591939"/>
      <w:r w:rsidRPr="00857363">
        <w:t xml:space="preserve">Install &amp; Prepare </w:t>
      </w:r>
      <w:proofErr w:type="spellStart"/>
      <w:r w:rsidRPr="00857363">
        <w:t>Docker</w:t>
      </w:r>
      <w:bookmarkEnd w:id="13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4" w:name="_Toc411591940"/>
      <w:r w:rsidRPr="00857363">
        <w:t xml:space="preserve">Install </w:t>
      </w:r>
      <w:proofErr w:type="spellStart"/>
      <w:r w:rsidRPr="00857363">
        <w:t>Datawake</w:t>
      </w:r>
      <w:bookmarkEnd w:id="14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5" w:name="_Toc411591941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5"/>
    </w:p>
    <w:p w:rsidR="00605CB3" w:rsidRDefault="00605CB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605CB3" w:rsidRPr="00A660D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ps’</w:t>
      </w:r>
      <w:proofErr w:type="spellEnd"/>
    </w:p>
    <w:p w:rsidR="00605CB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605CB3" w:rsidRPr="00EA2B88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605CB3" w:rsidRPr="00EA2B88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605CB3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824E68" w:rsidRDefault="00824E68" w:rsidP="00824E68">
      <w:pPr>
        <w:pStyle w:val="Heading1"/>
      </w:pPr>
      <w:bookmarkStart w:id="16" w:name="_Toc411591942"/>
      <w:r>
        <w:lastRenderedPageBreak/>
        <w:t>Setup for Linux on Amazon EC2</w:t>
      </w:r>
      <w:bookmarkEnd w:id="16"/>
    </w:p>
    <w:p w:rsidR="00824E68" w:rsidRDefault="00824E68" w:rsidP="00824E68">
      <w:pPr>
        <w:pStyle w:val="Heading2"/>
      </w:pPr>
      <w:bookmarkStart w:id="17" w:name="_Toc411591943"/>
      <w:r>
        <w:t>Prerequisites</w:t>
      </w:r>
      <w:bookmarkEnd w:id="17"/>
    </w:p>
    <w:p w:rsidR="00824E68" w:rsidRDefault="00824E68" w:rsidP="00824E68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EC2.  These include the following: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).  This guide is from a Ubuntu 14.04 perspective running on a </w:t>
      </w:r>
      <w:proofErr w:type="gramStart"/>
      <w:r>
        <w:rPr>
          <w:sz w:val="20"/>
          <w:szCs w:val="20"/>
        </w:rPr>
        <w:t>t2.micro  (</w:t>
      </w:r>
      <w:proofErr w:type="gramEnd"/>
      <w:r>
        <w:rPr>
          <w:sz w:val="20"/>
          <w:szCs w:val="20"/>
        </w:rPr>
        <w:t>free tier eligible) instance to minimize costs.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824E68" w:rsidRPr="00B65B9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 xml:space="preserve">A connection to the internet / </w:t>
      </w:r>
      <w:proofErr w:type="spellStart"/>
      <w:r w:rsidRPr="00B65B98">
        <w:rPr>
          <w:sz w:val="20"/>
          <w:szCs w:val="20"/>
        </w:rPr>
        <w:t>Sourceforge</w:t>
      </w:r>
      <w:proofErr w:type="spellEnd"/>
    </w:p>
    <w:p w:rsidR="00824E68" w:rsidRDefault="00824E68" w:rsidP="00824E68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8" w:name="_Toc411591944"/>
      <w:r>
        <w:t>Installation</w:t>
      </w:r>
      <w:bookmarkEnd w:id="18"/>
    </w:p>
    <w:p w:rsidR="00824E68" w:rsidRDefault="00824E68" w:rsidP="00824E68">
      <w:pPr>
        <w:ind w:left="360"/>
      </w:pPr>
      <w:r>
        <w:t xml:space="preserve">This installation assumes that you have an </w:t>
      </w:r>
      <w:proofErr w:type="spellStart"/>
      <w:r>
        <w:t>Amzon</w:t>
      </w:r>
      <w:proofErr w:type="spellEnd"/>
      <w:r>
        <w:t xml:space="preserve"> EC2 account and the appropriate permissions to launch new instances.  </w:t>
      </w:r>
    </w:p>
    <w:p w:rsidR="00824E68" w:rsidRDefault="00824E68" w:rsidP="00824E68">
      <w:pPr>
        <w:pStyle w:val="Heading3"/>
      </w:pPr>
      <w:bookmarkStart w:id="19" w:name="_Toc411591945"/>
      <w:r>
        <w:t>Launch new EC2 instance</w:t>
      </w:r>
      <w:bookmarkEnd w:id="19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Ubuntu Server 14.04 LTS (HVM), SSD Volume Type AMI (ami-9a562df2) 64 bit image.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General Purpose, t2.micro (Free tier eligible) Instance Type.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default Instance Detail configuration.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‘Add Storage’, ‘Size(</w:t>
      </w:r>
      <w:proofErr w:type="spellStart"/>
      <w:r>
        <w:rPr>
          <w:sz w:val="20"/>
          <w:szCs w:val="20"/>
        </w:rPr>
        <w:t>GiB</w:t>
      </w:r>
      <w:proofErr w:type="spellEnd"/>
      <w:r>
        <w:rPr>
          <w:sz w:val="20"/>
          <w:szCs w:val="20"/>
        </w:rPr>
        <w:t>) to 15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Tag the Instance with a meaningful tag such as KEY: Name VALUE: &lt;your desired instance name&gt;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Configure the security group</w:t>
      </w:r>
      <w:r w:rsidR="00BB242A">
        <w:rPr>
          <w:sz w:val="20"/>
          <w:szCs w:val="20"/>
        </w:rPr>
        <w:t xml:space="preserve"> by creating a new one with SSH/TCP/22 and HTTP/TCP/80 or selecting an existing group with these inbound rules.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instance.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an existing key pair or create a new key pair and Launch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View your Dashboard to see the running instances.  You’ll need both the Internal and Public IP Addresses to proceed.</w:t>
      </w:r>
    </w:p>
    <w:p w:rsidR="00824E68" w:rsidRPr="00857363" w:rsidRDefault="00BB242A" w:rsidP="00824E68">
      <w:pPr>
        <w:pStyle w:val="Heading3"/>
      </w:pPr>
      <w:bookmarkStart w:id="20" w:name="_Toc411591946"/>
      <w:r>
        <w:t>Ins</w:t>
      </w:r>
      <w:r w:rsidR="00824E68" w:rsidRPr="00857363">
        <w:t xml:space="preserve">tall &amp; Prepare </w:t>
      </w:r>
      <w:proofErr w:type="spellStart"/>
      <w:r w:rsidR="00824E68" w:rsidRPr="00857363">
        <w:t>Docker</w:t>
      </w:r>
      <w:bookmarkEnd w:id="20"/>
      <w:proofErr w:type="spellEnd"/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SSH to the Public IP address</w:t>
      </w:r>
      <w:r w:rsidR="004F0A93">
        <w:rPr>
          <w:sz w:val="20"/>
          <w:szCs w:val="20"/>
        </w:rPr>
        <w:t>/Port 22</w:t>
      </w:r>
      <w:r>
        <w:rPr>
          <w:sz w:val="20"/>
          <w:szCs w:val="20"/>
        </w:rPr>
        <w:t xml:space="preserve"> using your tool of choice (Putty)</w:t>
      </w:r>
    </w:p>
    <w:p w:rsidR="00BB242A" w:rsidRPr="004F0A93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F0A93">
        <w:rPr>
          <w:sz w:val="20"/>
          <w:szCs w:val="20"/>
        </w:rPr>
        <w:t xml:space="preserve"> </w:t>
      </w:r>
      <w:r w:rsidR="004F0A93" w:rsidRPr="004F0A93">
        <w:rPr>
          <w:sz w:val="20"/>
          <w:szCs w:val="20"/>
        </w:rPr>
        <w:t xml:space="preserve">User: </w:t>
      </w:r>
      <w:proofErr w:type="spellStart"/>
      <w:r w:rsidR="004F0A93" w:rsidRPr="004F0A93">
        <w:rPr>
          <w:sz w:val="20"/>
          <w:szCs w:val="20"/>
        </w:rPr>
        <w:t>ubuntu</w:t>
      </w:r>
      <w:proofErr w:type="spellEnd"/>
      <w:r w:rsidRPr="004F0A93">
        <w:rPr>
          <w:sz w:val="20"/>
          <w:szCs w:val="20"/>
        </w:rPr>
        <w:t xml:space="preserve">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(not Docker.io)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7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4F0A93" w:rsidRDefault="004F0A9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Make a swap file for the image (avoid out of memory issues in install later)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fallocate</w:t>
      </w:r>
      <w:proofErr w:type="spellEnd"/>
      <w:r w:rsidRPr="004F0A93">
        <w:rPr>
          <w:sz w:val="20"/>
          <w:szCs w:val="20"/>
        </w:rPr>
        <w:t xml:space="preserve"> -l 4G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create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chmod</w:t>
      </w:r>
      <w:proofErr w:type="spellEnd"/>
      <w:r w:rsidRPr="004F0A93">
        <w:rPr>
          <w:sz w:val="20"/>
          <w:szCs w:val="20"/>
        </w:rPr>
        <w:t xml:space="preserve"> 600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mkswap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set it up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swapon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swap space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vi /</w:t>
      </w:r>
      <w:proofErr w:type="spellStart"/>
      <w:r w:rsidRPr="004F0A93">
        <w:rPr>
          <w:sz w:val="20"/>
          <w:szCs w:val="20"/>
        </w:rPr>
        <w:t>etc</w:t>
      </w:r>
      <w:proofErr w:type="spellEnd"/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fstab</w:t>
      </w:r>
      <w:proofErr w:type="spellEnd"/>
      <w:r>
        <w:rPr>
          <w:sz w:val="20"/>
          <w:szCs w:val="20"/>
        </w:rPr>
        <w:t>’ to edit the file to make it permanent on the image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a line 2 ‘</w:t>
      </w:r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swapfile</w:t>
      </w:r>
      <w:proofErr w:type="spellEnd"/>
      <w:r w:rsidRPr="004F0A93">
        <w:rPr>
          <w:sz w:val="20"/>
          <w:szCs w:val="20"/>
        </w:rPr>
        <w:t xml:space="preserve">   none    swap    </w:t>
      </w:r>
      <w:proofErr w:type="spellStart"/>
      <w:r w:rsidRPr="004F0A93">
        <w:rPr>
          <w:sz w:val="20"/>
          <w:szCs w:val="20"/>
        </w:rPr>
        <w:t>sw</w:t>
      </w:r>
      <w:proofErr w:type="spellEnd"/>
      <w:r w:rsidRPr="004F0A93">
        <w:rPr>
          <w:sz w:val="20"/>
          <w:szCs w:val="20"/>
        </w:rPr>
        <w:t xml:space="preserve">    0   0</w:t>
      </w:r>
      <w:r>
        <w:rPr>
          <w:sz w:val="20"/>
          <w:szCs w:val="20"/>
        </w:rPr>
        <w:t>’, save and exit vi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Pr="00857363" w:rsidRDefault="00824E68" w:rsidP="00824E68">
      <w:pPr>
        <w:pStyle w:val="Heading3"/>
      </w:pPr>
      <w:bookmarkStart w:id="21" w:name="_Toc411591947"/>
      <w:r w:rsidRPr="00857363">
        <w:t xml:space="preserve">Install </w:t>
      </w:r>
      <w:proofErr w:type="spellStart"/>
      <w:r w:rsidRPr="00857363">
        <w:t>Datawake</w:t>
      </w:r>
      <w:bookmarkEnd w:id="21"/>
      <w:proofErr w:type="spellEnd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8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 xml:space="preserve"> folder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</w:t>
      </w:r>
      <w:proofErr w:type="spellStart"/>
      <w:r w:rsidRPr="001E59A5">
        <w:rPr>
          <w:i/>
          <w:sz w:val="20"/>
          <w:szCs w:val="20"/>
        </w:rPr>
        <w:t>dev-env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824E68" w:rsidRPr="00B56477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824E68" w:rsidRPr="00857363" w:rsidRDefault="00824E68" w:rsidP="00824E68">
      <w:pPr>
        <w:pStyle w:val="Heading3"/>
      </w:pPr>
      <w:bookmarkStart w:id="22" w:name="_Toc411591948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22"/>
    </w:p>
    <w:p w:rsidR="00824E68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824E68" w:rsidRPr="00A660D3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="00A660D3">
        <w:rPr>
          <w:i/>
          <w:sz w:val="20"/>
          <w:szCs w:val="20"/>
        </w:rPr>
        <w:t>sudo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docker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ps’</w:t>
      </w:r>
      <w:proofErr w:type="spellEnd"/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824E68" w:rsidRPr="00EA2B8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24E68" w:rsidRPr="004D47E7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Your new domain entry should appear in the table at the bottom of the page.</w:t>
      </w:r>
    </w:p>
    <w:p w:rsidR="00A660D3" w:rsidRDefault="00A660D3" w:rsidP="00A660D3">
      <w:pPr>
        <w:pStyle w:val="Heading3"/>
      </w:pPr>
      <w:bookmarkStart w:id="23" w:name="_Toc411591949"/>
      <w:r>
        <w:t>Create an image of the VM for later duplication</w:t>
      </w:r>
      <w:bookmarkEnd w:id="23"/>
    </w:p>
    <w:p w:rsidR="00A660D3" w:rsidRDefault="00A660D3" w:rsidP="00A660D3">
      <w:pPr>
        <w:pStyle w:val="Heading3"/>
      </w:pPr>
      <w:bookmarkStart w:id="24" w:name="_Toc411591950"/>
      <w:r>
        <w:t>Stopping and Starting EC2 Image</w:t>
      </w:r>
      <w:bookmarkEnd w:id="24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not properly stopped before shutting down the image it can be left in a bad state.  To prevent this, do the following steps before shutting down the VM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service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Stop the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from the ECs Instances page</w:t>
      </w:r>
    </w:p>
    <w:p w:rsidR="00A660D3" w:rsidRDefault="00A660D3" w:rsidP="00A660D3">
      <w:pPr>
        <w:pStyle w:val="Heading3"/>
      </w:pPr>
      <w:bookmarkStart w:id="25" w:name="_Toc411591951"/>
      <w:r>
        <w:t>Starting a previously configured EC2 Image</w:t>
      </w:r>
      <w:bookmarkEnd w:id="25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EC2 will most likely assign a new IP address </w:t>
      </w:r>
      <w:proofErr w:type="gramStart"/>
      <w:r>
        <w:rPr>
          <w:sz w:val="20"/>
          <w:szCs w:val="20"/>
        </w:rPr>
        <w:t>to  your</w:t>
      </w:r>
      <w:proofErr w:type="gramEnd"/>
      <w:r>
        <w:rPr>
          <w:sz w:val="20"/>
          <w:szCs w:val="20"/>
        </w:rPr>
        <w:t xml:space="preserve"> VM.  Therefore you will need to verify your internal and Public IP before using the image.</w:t>
      </w:r>
      <w:r w:rsidR="008717B5">
        <w:rPr>
          <w:sz w:val="20"/>
          <w:szCs w:val="20"/>
        </w:rPr>
        <w:t xml:space="preserve">  If your MySQL database has not been set to persist your data across sessions you will also need to recreate your test user account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’, compare your IP to the IP address 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dev-env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 to modify it if necessary</w:t>
      </w:r>
    </w:p>
    <w:p w:rsidR="008717B5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Start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717B5" w:rsidRPr="00EA2B88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  <w:r>
        <w:rPr>
          <w:sz w:val="20"/>
          <w:szCs w:val="20"/>
        </w:rPr>
        <w:t xml:space="preserve"> 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717B5" w:rsidRPr="004D47E7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5C4B96" w:rsidRDefault="005C4B96" w:rsidP="005C4B96">
      <w:pPr>
        <w:pStyle w:val="Heading3"/>
      </w:pPr>
      <w:r>
        <w:t>To Enable Digest Authentication on an EC2 Image instance</w:t>
      </w:r>
    </w:p>
    <w:p w:rsidR="005C4B96" w:rsidRDefault="005C4B96" w:rsidP="005C4B9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is fairly straightforward to implement authentication on the Tangelo webserver container by placing an 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 xml:space="preserve"> file and password file in the root of the site you wish to protect.  To enable authentication on the default stack perform the following steps: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 are not running,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8717B5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an</w:t>
      </w:r>
      <w:r w:rsidR="005C4B96">
        <w:rPr>
          <w:sz w:val="20"/>
          <w:szCs w:val="20"/>
        </w:rPr>
        <w:t xml:space="preserve"> ‘.</w:t>
      </w:r>
      <w:proofErr w:type="spellStart"/>
      <w:r w:rsidR="005C4B96">
        <w:rPr>
          <w:sz w:val="20"/>
          <w:szCs w:val="20"/>
        </w:rPr>
        <w:t>htaccess</w:t>
      </w:r>
      <w:proofErr w:type="spellEnd"/>
      <w:r w:rsidR="005C4B96">
        <w:rPr>
          <w:sz w:val="20"/>
          <w:szCs w:val="20"/>
        </w:rPr>
        <w:t xml:space="preserve">’ </w:t>
      </w:r>
      <w:r>
        <w:rPr>
          <w:sz w:val="20"/>
          <w:szCs w:val="20"/>
        </w:rPr>
        <w:t xml:space="preserve">file in </w:t>
      </w:r>
      <w:r w:rsidR="005C4B96">
        <w:rPr>
          <w:sz w:val="20"/>
          <w:szCs w:val="20"/>
        </w:rPr>
        <w:t>the ~/</w:t>
      </w:r>
      <w:proofErr w:type="spellStart"/>
      <w:r w:rsidR="005C4B96">
        <w:rPr>
          <w:sz w:val="20"/>
          <w:szCs w:val="20"/>
        </w:rPr>
        <w:t>src</w:t>
      </w:r>
      <w:proofErr w:type="spellEnd"/>
      <w:r w:rsidR="005C4B96">
        <w:rPr>
          <w:sz w:val="20"/>
          <w:szCs w:val="20"/>
        </w:rPr>
        <w:t>/</w:t>
      </w:r>
      <w:proofErr w:type="spellStart"/>
      <w:r w:rsidR="005C4B96">
        <w:rPr>
          <w:sz w:val="20"/>
          <w:szCs w:val="20"/>
        </w:rPr>
        <w:t>Datawake</w:t>
      </w:r>
      <w:proofErr w:type="spellEnd"/>
      <w:r w:rsidR="005C4B96">
        <w:rPr>
          <w:sz w:val="20"/>
          <w:szCs w:val="20"/>
        </w:rPr>
        <w:t>/server/domain/loader folder.</w:t>
      </w:r>
      <w:r>
        <w:rPr>
          <w:sz w:val="20"/>
          <w:szCs w:val="20"/>
        </w:rPr>
        <w:t xml:space="preserve">   Edit it to have the following lines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AuthType</w:t>
      </w:r>
      <w:proofErr w:type="spellEnd"/>
      <w:r>
        <w:rPr>
          <w:sz w:val="20"/>
          <w:szCs w:val="20"/>
        </w:rPr>
        <w:t xml:space="preserve"> digest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AuthRealm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MemexDatawake</w:t>
      </w:r>
      <w:proofErr w:type="spellEnd"/>
    </w:p>
    <w:p w:rsidR="00C96153" w:rsidRPr="00C96153" w:rsidRDefault="00C96153" w:rsidP="004105AB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C96153">
        <w:rPr>
          <w:sz w:val="20"/>
          <w:szCs w:val="20"/>
        </w:rPr>
        <w:t>AuthPasswordFile</w:t>
      </w:r>
      <w:proofErr w:type="spellEnd"/>
      <w:r w:rsidRPr="00C96153">
        <w:rPr>
          <w:sz w:val="20"/>
          <w:szCs w:val="20"/>
        </w:rPr>
        <w:t xml:space="preserve"> ~/</w:t>
      </w:r>
      <w:proofErr w:type="spellStart"/>
      <w:r w:rsidRPr="00C96153">
        <w:rPr>
          <w:sz w:val="20"/>
          <w:szCs w:val="20"/>
        </w:rPr>
        <w:t>src</w:t>
      </w:r>
      <w:proofErr w:type="spellEnd"/>
      <w:r w:rsidRPr="00C96153">
        <w:rPr>
          <w:sz w:val="20"/>
          <w:szCs w:val="20"/>
        </w:rPr>
        <w:t>/</w:t>
      </w:r>
      <w:proofErr w:type="spellStart"/>
      <w:r w:rsidRPr="00C96153">
        <w:rPr>
          <w:sz w:val="20"/>
          <w:szCs w:val="20"/>
        </w:rPr>
        <w:t>Datawake</w:t>
      </w:r>
      <w:proofErr w:type="spellEnd"/>
      <w:r w:rsidRPr="00C96153">
        <w:rPr>
          <w:sz w:val="20"/>
          <w:szCs w:val="20"/>
        </w:rPr>
        <w:t>/server/domain/loader/memdwpw.txt</w:t>
      </w:r>
    </w:p>
    <w:p w:rsidR="00C96153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the password memdwpw.txt file using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Startup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up –d’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</w:t>
      </w:r>
      <w:hyperlink w:history="1">
        <w:r w:rsidRPr="00FF7935">
          <w:rPr>
            <w:rStyle w:val="Hyperlink"/>
            <w:sz w:val="20"/>
            <w:szCs w:val="20"/>
          </w:rPr>
          <w:t>http://&lt;your</w:t>
        </w:r>
      </w:hyperlink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&gt;/domain/loader, you should now be prompted to enter the user and password for “</w:t>
      </w:r>
      <w:proofErr w:type="spellStart"/>
      <w:r>
        <w:rPr>
          <w:sz w:val="20"/>
          <w:szCs w:val="20"/>
        </w:rPr>
        <w:t>MemexDatawake</w:t>
      </w:r>
      <w:proofErr w:type="spellEnd"/>
      <w:r>
        <w:rPr>
          <w:sz w:val="20"/>
          <w:szCs w:val="20"/>
        </w:rPr>
        <w:t xml:space="preserve">”.  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can alter or add accounts to the password file using the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 that is installed with tangelo.</w:t>
      </w:r>
    </w:p>
    <w:p w:rsidR="00A660D3" w:rsidRDefault="00A660D3" w:rsidP="00A660D3">
      <w:pPr>
        <w:pStyle w:val="ListParagraph"/>
        <w:ind w:left="1800"/>
        <w:rPr>
          <w:sz w:val="20"/>
          <w:szCs w:val="20"/>
        </w:rPr>
      </w:pPr>
    </w:p>
    <w:p w:rsidR="00A660D3" w:rsidRPr="00A660D3" w:rsidRDefault="00A660D3" w:rsidP="00A660D3">
      <w:pPr>
        <w:ind w:left="1440" w:firstLine="288"/>
      </w:pPr>
    </w:p>
    <w:p w:rsidR="001E5BA5" w:rsidRDefault="001E5BA5" w:rsidP="001E5BA5">
      <w:pPr>
        <w:pStyle w:val="Heading1"/>
      </w:pPr>
      <w:bookmarkStart w:id="26" w:name="_Toc411591952"/>
      <w:r>
        <w:lastRenderedPageBreak/>
        <w:t>Developer use of a Linux instance on Amazon EC2</w:t>
      </w:r>
      <w:bookmarkEnd w:id="26"/>
    </w:p>
    <w:p w:rsidR="001E5BA5" w:rsidRDefault="001E5BA5" w:rsidP="001E5BA5">
      <w:pPr>
        <w:pStyle w:val="Heading2"/>
      </w:pPr>
      <w:bookmarkStart w:id="27" w:name="_Toc411591953"/>
      <w:r>
        <w:t>Prerequisites</w:t>
      </w:r>
      <w:bookmarkEnd w:id="27"/>
    </w:p>
    <w:p w:rsidR="001E5BA5" w:rsidRDefault="001E5BA5" w:rsidP="001E5BA5">
      <w:pPr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 xml:space="preserve"> environment on the EC2 with developer </w:t>
      </w:r>
      <w:proofErr w:type="spellStart"/>
      <w:r>
        <w:rPr>
          <w:sz w:val="20"/>
          <w:szCs w:val="20"/>
        </w:rPr>
        <w:t>acess</w:t>
      </w:r>
      <w:proofErr w:type="spellEnd"/>
      <w:r>
        <w:rPr>
          <w:sz w:val="20"/>
          <w:szCs w:val="20"/>
        </w:rPr>
        <w:t>.  These include the following: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and appropriate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permissions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configured SSH key in your OS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 EC2 account and the appropriate permissions</w:t>
      </w:r>
    </w:p>
    <w:p w:rsidR="001E5BA5" w:rsidRDefault="001E5BA5" w:rsidP="001E5BA5">
      <w:pPr>
        <w:pStyle w:val="Heading2"/>
      </w:pPr>
      <w:bookmarkStart w:id="28" w:name="_Toc411591954"/>
      <w:r>
        <w:t>Environment</w:t>
      </w:r>
      <w:bookmarkEnd w:id="28"/>
    </w:p>
    <w:p w:rsidR="001E5BA5" w:rsidRDefault="001E5BA5" w:rsidP="001E5BA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of a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on the Amazon EC2 greatly simplifies the development experience by allowing the developer to use a remote instance rather than running Boot2Docker or a Linux VM locally on their machine.  The developer utilizes the instance by working on and checking in code</w:t>
      </w:r>
      <w:r w:rsidR="004E2CCF">
        <w:rPr>
          <w:sz w:val="20"/>
          <w:szCs w:val="20"/>
        </w:rPr>
        <w:t xml:space="preserve"> on their local OS and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checkout. They then log into an EC2 instance, perform a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pull to the desired branch, and then run ‘</w:t>
      </w:r>
      <w:proofErr w:type="spellStart"/>
      <w:r w:rsidR="004E2CCF">
        <w:rPr>
          <w:sz w:val="20"/>
          <w:szCs w:val="20"/>
        </w:rPr>
        <w:t>sudo</w:t>
      </w:r>
      <w:proofErr w:type="spellEnd"/>
      <w:r w:rsidR="004E2CCF">
        <w:rPr>
          <w:sz w:val="20"/>
          <w:szCs w:val="20"/>
        </w:rPr>
        <w:t xml:space="preserve"> fig up –d’ to build and deploy their latest changes.</w:t>
      </w:r>
    </w:p>
    <w:p w:rsidR="00B65B98" w:rsidRPr="00D035B5" w:rsidRDefault="00B65B98" w:rsidP="00B65B98">
      <w:pPr>
        <w:ind w:left="360"/>
      </w:pPr>
      <w:bookmarkStart w:id="29" w:name="_GoBack"/>
      <w:bookmarkEnd w:id="29"/>
    </w:p>
    <w:sectPr w:rsidR="00B65B98" w:rsidRPr="00D035B5" w:rsidSect="0081296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2B" w:rsidRDefault="00A8602B" w:rsidP="005E7E56">
      <w:pPr>
        <w:spacing w:after="0" w:line="240" w:lineRule="auto"/>
      </w:pPr>
      <w:r>
        <w:separator/>
      </w:r>
    </w:p>
  </w:endnote>
  <w:endnote w:type="continuationSeparator" w:id="0">
    <w:p w:rsidR="00A8602B" w:rsidRDefault="00A8602B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73D49">
      <w:rPr>
        <w:bCs/>
        <w:i/>
        <w:noProof/>
        <w:color w:val="595959" w:themeColor="text1" w:themeTint="A6"/>
        <w:sz w:val="18"/>
        <w:szCs w:val="18"/>
      </w:rPr>
      <w:t>2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F73D49">
      <w:rPr>
        <w:noProof/>
        <w:color w:val="595959" w:themeColor="text1" w:themeTint="A6"/>
        <w:sz w:val="18"/>
        <w:szCs w:val="18"/>
      </w:rPr>
      <w:t>3/3/2015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A8602B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73D49">
      <w:rPr>
        <w:bCs/>
        <w:i/>
        <w:noProof/>
        <w:color w:val="595959" w:themeColor="text1" w:themeTint="A6"/>
        <w:sz w:val="18"/>
        <w:szCs w:val="18"/>
      </w:rPr>
      <w:t>3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F73D49">
      <w:rPr>
        <w:bCs/>
        <w:i/>
        <w:noProof/>
        <w:color w:val="595959" w:themeColor="text1" w:themeTint="A6"/>
        <w:sz w:val="18"/>
        <w:szCs w:val="18"/>
      </w:rPr>
      <w:t>3/3/2015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2B" w:rsidRDefault="00A8602B" w:rsidP="005E7E56">
      <w:pPr>
        <w:spacing w:after="0" w:line="240" w:lineRule="auto"/>
      </w:pPr>
      <w:r>
        <w:separator/>
      </w:r>
    </w:p>
  </w:footnote>
  <w:footnote w:type="continuationSeparator" w:id="0">
    <w:p w:rsidR="00A8602B" w:rsidRDefault="00A8602B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A8602B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</w:p>
        <w:p w:rsidR="0053666E" w:rsidRPr="00A41A2F" w:rsidRDefault="00A8602B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3300E28D" wp14:editId="44001882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19CA5F97" wp14:editId="03C1EB6A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A8602B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1F2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602B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3D49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yperlink" Target="https://github.com/Sotera/Datawak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yperlink" Target="https://get.docker.com/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1.2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9B4D1152-A19D-4360-A487-64808538B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0</TotalTime>
  <Pages>12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16906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Michael S. Frame</cp:lastModifiedBy>
  <cp:revision>2</cp:revision>
  <cp:lastPrinted>2010-12-29T01:12:00Z</cp:lastPrinted>
  <dcterms:created xsi:type="dcterms:W3CDTF">2015-03-03T20:37:00Z</dcterms:created>
  <dcterms:modified xsi:type="dcterms:W3CDTF">2015-03-03T20:37:00Z</dcterms:modified>
</cp:coreProperties>
</file>